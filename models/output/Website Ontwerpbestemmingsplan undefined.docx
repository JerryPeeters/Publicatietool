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52"/>
          <w:szCs w:val="52"/>
          <w:lang w:val="nl-NL"/>
        </w:rPr>
      </w:pPr>
      <w:r>
        <w:rPr>
          <w:rFonts w:ascii="arial" w:hAnsi="arial"/>
          <w:b/>
          <w:bCs/>
          <w:sz w:val="52"/>
          <w:szCs w:val="52"/>
          <w:lang w:val="nl-NL"/>
        </w:rPr>
        <w:t xml:space="preserve">Publicatie Ontwerpbestemmingsplan</w:t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Op 2 januari 2019 heeft het college het Ontwerpbestemmingsplan vastgesteld. Het stuk ligt vanaf donderdag 25 januari 2019 zes weken ter inzage (dus tot en met woensdag 8 maart 2019). Een ieder kan tegen het ontwerpbestemmingsplan een zienswijze indienen tijdens de terinzagelegging. </w:t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Dit is een testbeschrijving.</w:t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Meer weten? Neem contact op via jerrypeeters@gmail.com.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LibreOffice/6.1.2.1$Linux_X86_64 LibreOffice_project/10$Build-1</Application>
  <Pages>1</Pages>
  <Words>46</Words>
  <Characters>331</Characters>
  <CharactersWithSpaces>374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2019-01-13T10:17:32Z</dcterms:created>
  <dc:creator/>
  <dc:description/>
  <dc:language>en-US</dc:language>
  <cp:lastModifiedBy/>
  <dcterms:modified xsi:type="dcterms:W3CDTF">2019-01-13T10:24:03Z</dcterms:modified>
  <cp:revision>3</cp:revision>
  <dc:subject/>
  <dc:title/>
</cp:coreProperties>
</file>